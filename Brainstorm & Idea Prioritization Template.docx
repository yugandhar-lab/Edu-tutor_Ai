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0F26" w14:textId="77777777" w:rsidR="00866AA3" w:rsidRDefault="005707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5990AB5" w14:textId="77777777" w:rsidR="00866AA3" w:rsidRDefault="005707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B3C9CCB" w14:textId="77777777" w:rsidR="00866AA3" w:rsidRDefault="00866AA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6AA3" w14:paraId="6AF808D0" w14:textId="77777777">
        <w:tc>
          <w:tcPr>
            <w:tcW w:w="4508" w:type="dxa"/>
          </w:tcPr>
          <w:p w14:paraId="1F57E5D3" w14:textId="77777777" w:rsidR="00866AA3" w:rsidRDefault="005707A6">
            <w:r>
              <w:t>Date</w:t>
            </w:r>
          </w:p>
        </w:tc>
        <w:tc>
          <w:tcPr>
            <w:tcW w:w="4508" w:type="dxa"/>
          </w:tcPr>
          <w:p w14:paraId="0A188D79" w14:textId="77777777" w:rsidR="00866AA3" w:rsidRDefault="005707A6">
            <w:r>
              <w:t>27 June 2025</w:t>
            </w:r>
          </w:p>
        </w:tc>
      </w:tr>
      <w:tr w:rsidR="00866AA3" w14:paraId="5A709C6E" w14:textId="77777777">
        <w:tc>
          <w:tcPr>
            <w:tcW w:w="4508" w:type="dxa"/>
          </w:tcPr>
          <w:p w14:paraId="4876F3B2" w14:textId="77777777" w:rsidR="00866AA3" w:rsidRDefault="005707A6">
            <w:r>
              <w:t>Team ID</w:t>
            </w:r>
          </w:p>
        </w:tc>
        <w:tc>
          <w:tcPr>
            <w:tcW w:w="4508" w:type="dxa"/>
          </w:tcPr>
          <w:p w14:paraId="166FCF4E" w14:textId="77777777" w:rsidR="00866AA3" w:rsidRDefault="005707A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</w:t>
            </w:r>
            <w:r w:rsidR="0058244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ID30306</w:t>
            </w:r>
          </w:p>
        </w:tc>
      </w:tr>
      <w:tr w:rsidR="00866AA3" w14:paraId="14FE2CE0" w14:textId="77777777">
        <w:tc>
          <w:tcPr>
            <w:tcW w:w="4508" w:type="dxa"/>
          </w:tcPr>
          <w:p w14:paraId="2D2E1189" w14:textId="77777777" w:rsidR="00866AA3" w:rsidRDefault="005707A6">
            <w:r>
              <w:t>Project Name</w:t>
            </w:r>
          </w:p>
        </w:tc>
        <w:tc>
          <w:tcPr>
            <w:tcW w:w="4508" w:type="dxa"/>
          </w:tcPr>
          <w:p w14:paraId="5B638BFC" w14:textId="77777777" w:rsidR="00866AA3" w:rsidRDefault="005707A6">
            <w:r w:rsidRPr="005707A6">
              <w:t>EduTutor AI: Personalized Learning with Generative AI and LMS Integration</w:t>
            </w:r>
          </w:p>
        </w:tc>
      </w:tr>
      <w:tr w:rsidR="00866AA3" w14:paraId="247F0E38" w14:textId="77777777">
        <w:tc>
          <w:tcPr>
            <w:tcW w:w="4508" w:type="dxa"/>
          </w:tcPr>
          <w:p w14:paraId="760C372F" w14:textId="77777777" w:rsidR="00866AA3" w:rsidRDefault="005707A6">
            <w:r>
              <w:t>Maximum Marks</w:t>
            </w:r>
          </w:p>
        </w:tc>
        <w:tc>
          <w:tcPr>
            <w:tcW w:w="4508" w:type="dxa"/>
          </w:tcPr>
          <w:p w14:paraId="4DADED8D" w14:textId="77777777" w:rsidR="00866AA3" w:rsidRDefault="005707A6">
            <w:r>
              <w:t>4 Marks</w:t>
            </w:r>
          </w:p>
        </w:tc>
      </w:tr>
    </w:tbl>
    <w:p w14:paraId="39514593" w14:textId="77777777" w:rsidR="00866AA3" w:rsidRDefault="00570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DE6D9F6" w14:textId="77777777" w:rsidR="00866AA3" w:rsidRDefault="005707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C44B019" w14:textId="77777777" w:rsidR="00866AA3" w:rsidRDefault="005707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2248122" w14:textId="77777777" w:rsidR="00866AA3" w:rsidRDefault="005707A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D7AA4DC" w14:textId="77777777" w:rsidR="00866AA3" w:rsidRDefault="00570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513458C" w14:textId="77777777" w:rsidR="005707A6" w:rsidRDefault="005707A6" w:rsidP="005707A6">
      <w:pPr>
        <w:rPr>
          <w:b/>
          <w:sz w:val="24"/>
          <w:szCs w:val="24"/>
        </w:rPr>
      </w:pPr>
      <w:r w:rsidRPr="005707A6">
        <w:rPr>
          <w:b/>
        </w:rPr>
        <w:t>Problem Statement:</w:t>
      </w:r>
      <w:r>
        <w:br/>
        <w:t>Students across different grades and backgrounds often face challenges in understanding concepts, solving problems, and accessing personalized guidance. There is a need for a smart educational assistant that can dynamically address subject-specific doubts, analyze homework, generate quizzes, and offer study plans based on student progress.</w:t>
      </w:r>
      <w:r>
        <w:br/>
      </w:r>
      <w:r w:rsidRPr="005707A6">
        <w:rPr>
          <w:b/>
        </w:rPr>
        <w:t>Team Collaboration:</w:t>
      </w:r>
      <w:r>
        <w:br/>
        <w:t>Our team discussed the major challenges faced by students and educators. We gathered inputs from academic advisors, teachers, and students. The consensus was to create a unified AI-powered tutor that integrates with LMS systems and supports multiple subjects.</w:t>
      </w:r>
    </w:p>
    <w:p w14:paraId="4F5FB31F" w14:textId="77777777" w:rsidR="005707A6" w:rsidRDefault="005707A6">
      <w:pPr>
        <w:rPr>
          <w:b/>
          <w:sz w:val="24"/>
          <w:szCs w:val="24"/>
        </w:rPr>
      </w:pPr>
    </w:p>
    <w:p w14:paraId="25678CFF" w14:textId="77777777" w:rsidR="005707A6" w:rsidRDefault="005707A6">
      <w:r>
        <w:rPr>
          <w:noProof/>
        </w:rPr>
        <w:drawing>
          <wp:inline distT="0" distB="0" distL="0" distR="0" wp14:anchorId="5189A4CE" wp14:editId="28844230">
            <wp:extent cx="5848350" cy="2978149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238" cy="2978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8D939" w14:textId="77777777" w:rsidR="00866AA3" w:rsidRDefault="005707A6">
      <w:pPr>
        <w:rPr>
          <w:b/>
        </w:rPr>
      </w:pPr>
      <w:r>
        <w:rPr>
          <w:b/>
        </w:rPr>
        <w:t>Step-2: Brainstorm, Idea Listing and Grouping</w:t>
      </w:r>
    </w:p>
    <w:p w14:paraId="52D2173A" w14:textId="77777777" w:rsidR="005707A6" w:rsidRDefault="005707A6" w:rsidP="005707A6">
      <w:pPr>
        <w:rPr>
          <w:b/>
        </w:rPr>
      </w:pPr>
      <w:r>
        <w:lastRenderedPageBreak/>
        <w:t>Idea Listing:</w:t>
      </w:r>
      <w:r>
        <w:br/>
        <w:t>• AI Tutor that answers student doubts using the IBM Granite model.</w:t>
      </w:r>
      <w:r>
        <w:br/>
        <w:t>• Homework analysis feature that provides feedback and step-by-step solutions.</w:t>
      </w:r>
      <w:r>
        <w:br/>
        <w:t>• Quiz generator that allows students to self-assess.</w:t>
      </w:r>
      <w:r>
        <w:br/>
        <w:t>• Study plan creator based on selected topic, subject, and timeline.</w:t>
      </w:r>
      <w:r>
        <w:br/>
        <w:t>• Progress tracking dashboard with analytics for improvement.</w:t>
      </w:r>
      <w:r>
        <w:br/>
      </w:r>
      <w:r>
        <w:br/>
        <w:t>Grouping:</w:t>
      </w:r>
      <w:r>
        <w:br/>
        <w:t>• AI Tutoring → Model Integration &amp; Prompt Engineering</w:t>
      </w:r>
      <w:r>
        <w:br/>
        <w:t>• Homework &amp; Quiz → Evaluation &amp; Feedback Systems</w:t>
      </w:r>
      <w:r>
        <w:br/>
        <w:t>• Study Plans &amp; Progress → Adaptive Learning Engine</w:t>
      </w:r>
    </w:p>
    <w:p w14:paraId="60D1FCC3" w14:textId="77777777" w:rsidR="005707A6" w:rsidRPr="005707A6" w:rsidRDefault="005707A6"/>
    <w:p w14:paraId="72DAA5DF" w14:textId="77777777" w:rsidR="00866AA3" w:rsidRDefault="005707A6">
      <w:r>
        <w:rPr>
          <w:noProof/>
        </w:rPr>
        <w:drawing>
          <wp:inline distT="0" distB="0" distL="0" distR="0" wp14:anchorId="74EBEC9F" wp14:editId="19E1910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A3E78" w14:textId="77777777" w:rsidR="00866AA3" w:rsidRDefault="00866AA3"/>
    <w:p w14:paraId="0EDB4F26" w14:textId="77777777" w:rsidR="00866AA3" w:rsidRDefault="005707A6">
      <w:pPr>
        <w:rPr>
          <w:b/>
        </w:rPr>
      </w:pPr>
      <w:r>
        <w:rPr>
          <w:b/>
        </w:rPr>
        <w:t>Step-3: Idea Prioritization</w:t>
      </w:r>
    </w:p>
    <w:p w14:paraId="0E781835" w14:textId="77777777" w:rsidR="005707A6" w:rsidRDefault="005707A6" w:rsidP="005707A6">
      <w:pPr>
        <w:rPr>
          <w:b/>
        </w:rPr>
      </w:pPr>
      <w:r>
        <w:t>Priority Ideas Selected:</w:t>
      </w:r>
      <w:r>
        <w:br/>
        <w:t>1. AI-powered dynamic doubt solving (High Impact, Immediate Value)</w:t>
      </w:r>
      <w:r>
        <w:br/>
        <w:t>2. Comprehensive homework analyzer (Medium-Term Value, High Engagement)</w:t>
      </w:r>
      <w:r>
        <w:br/>
        <w:t>3. Quiz generation and evaluation (Quick wins, Essential for self-assessment)</w:t>
      </w:r>
      <w:r>
        <w:br/>
        <w:t>4. Study plan creator with time estimates (Medium-Term, Sustained Learning)</w:t>
      </w:r>
      <w:r>
        <w:br/>
        <w:t>5. Student progress tracking with analytics (Long-Term Value, Personalization)</w:t>
      </w:r>
      <w:r>
        <w:br/>
      </w:r>
      <w:r>
        <w:br/>
        <w:t>We prioritized based on student impact, ease of implementation, and integration value with LMS.</w:t>
      </w:r>
    </w:p>
    <w:p w14:paraId="304573F5" w14:textId="77777777" w:rsidR="005707A6" w:rsidRDefault="005707A6">
      <w:pPr>
        <w:rPr>
          <w:b/>
        </w:rPr>
      </w:pPr>
    </w:p>
    <w:p w14:paraId="737E5B83" w14:textId="77777777" w:rsidR="00866AA3" w:rsidRDefault="005707A6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D8506AA" wp14:editId="735D9B25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6A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41"/>
    <w:rsid w:val="000133EA"/>
    <w:rsid w:val="00103FE8"/>
    <w:rsid w:val="002B730E"/>
    <w:rsid w:val="005707A6"/>
    <w:rsid w:val="0058244F"/>
    <w:rsid w:val="006C3D41"/>
    <w:rsid w:val="00866AA3"/>
    <w:rsid w:val="00D9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F654"/>
  <w15:docId w15:val="{FFE4A1D9-ADCD-4974-93F4-7AE4E368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%20Templates\Brainstorming-%20Idea%20Generation-%20Prioritiza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Brainstorming- Idea Generation- Prioritizaation Template</Template>
  <TotalTime>11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pooja amasa</dc:creator>
  <cp:lastModifiedBy>pooja amasa</cp:lastModifiedBy>
  <cp:revision>1</cp:revision>
  <cp:lastPrinted>2025-06-26T14:54:00Z</cp:lastPrinted>
  <dcterms:created xsi:type="dcterms:W3CDTF">2025-06-26T14:53:00Z</dcterms:created>
  <dcterms:modified xsi:type="dcterms:W3CDTF">2025-06-26T15:04:00Z</dcterms:modified>
</cp:coreProperties>
</file>